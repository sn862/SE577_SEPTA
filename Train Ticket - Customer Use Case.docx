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BEF5" w14:textId="0057B5A5" w:rsidR="00C92F1B" w:rsidRPr="007743C7" w:rsidRDefault="00C92F1B" w:rsidP="008866E4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>Use Case: Search Ticket</w:t>
      </w:r>
    </w:p>
    <w:p w14:paraId="69837B0F" w14:textId="293BACC5" w:rsidR="00E96106" w:rsidRPr="00C92F1B" w:rsidRDefault="00E96106" w:rsidP="008866E4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Actor Brief Descriptions</w:t>
      </w:r>
    </w:p>
    <w:p w14:paraId="20693F11" w14:textId="79E36D4B" w:rsidR="00C92F1B" w:rsidRPr="00C92F1B" w:rsidRDefault="00C92F1B" w:rsidP="00C92F1B">
      <w:pPr>
        <w:pStyle w:val="Heading2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5E401A70" w14:textId="77777777" w:rsidR="00E96106" w:rsidRPr="00C92F1B" w:rsidRDefault="00E96106" w:rsidP="008866E4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Preconditions</w:t>
      </w:r>
    </w:p>
    <w:p w14:paraId="5C432C5A" w14:textId="6408B390" w:rsidR="00E96106" w:rsidRPr="00C92F1B" w:rsidRDefault="00557ADE" w:rsidP="000E5836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able to connect to the internet</w:t>
      </w:r>
    </w:p>
    <w:p w14:paraId="18096798" w14:textId="77777777" w:rsidR="00E96106" w:rsidRPr="00C92F1B" w:rsidRDefault="00E96106" w:rsidP="008866E4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3BD7DF1A" w14:textId="7203402E" w:rsidR="008866E4" w:rsidRPr="00C92F1B" w:rsidRDefault="008866E4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 w:rsidR="00557ADE">
        <w:rPr>
          <w:rFonts w:ascii="Arial" w:hAnsi="Arial" w:cs="Arial"/>
          <w:sz w:val="24"/>
          <w:szCs w:val="24"/>
        </w:rPr>
        <w:t>customer connect to the train ticket homepage</w:t>
      </w:r>
    </w:p>
    <w:p w14:paraId="6396BAB7" w14:textId="2617C488" w:rsidR="00E96106" w:rsidRPr="00C92F1B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select search ticket button</w:t>
      </w:r>
    </w:p>
    <w:p w14:paraId="2885E941" w14:textId="5A5E3B47" w:rsidR="00E96106" w:rsidRPr="00C92F1B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E501B3">
        <w:rPr>
          <w:rFonts w:ascii="Arial" w:hAnsi="Arial" w:cs="Arial"/>
          <w:sz w:val="24"/>
          <w:szCs w:val="24"/>
        </w:rPr>
        <w:t>enter the start location</w:t>
      </w:r>
    </w:p>
    <w:p w14:paraId="3452363C" w14:textId="0AADAD92" w:rsidR="008866E4" w:rsidRPr="00C92F1B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E501B3">
        <w:rPr>
          <w:rFonts w:ascii="Arial" w:hAnsi="Arial" w:cs="Arial"/>
          <w:sz w:val="24"/>
          <w:szCs w:val="24"/>
        </w:rPr>
        <w:t>enter the destination</w:t>
      </w:r>
    </w:p>
    <w:p w14:paraId="50F76A8C" w14:textId="3C82B6F2" w:rsidR="00E96106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selects date</w:t>
      </w:r>
    </w:p>
    <w:p w14:paraId="00CFDD81" w14:textId="7DB13395" w:rsidR="00557ADE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selects time</w:t>
      </w:r>
    </w:p>
    <w:p w14:paraId="1214DAE3" w14:textId="18BA8284" w:rsidR="00557ADE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selects the quantity of ticket</w:t>
      </w:r>
    </w:p>
    <w:p w14:paraId="462DB4E8" w14:textId="5B17C446" w:rsidR="00557ADE" w:rsidRPr="00C92F1B" w:rsidRDefault="00557ADE" w:rsidP="000E5836">
      <w:pPr>
        <w:pStyle w:val="BodyTex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clicks “Search” button</w:t>
      </w:r>
    </w:p>
    <w:p w14:paraId="253ECA50" w14:textId="77777777" w:rsidR="00E96106" w:rsidRPr="00C92F1B" w:rsidRDefault="00E96106" w:rsidP="000E5836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Key Scenarios</w:t>
      </w:r>
    </w:p>
    <w:p w14:paraId="74E427F7" w14:textId="46941352" w:rsidR="00E96106" w:rsidRPr="00C92F1B" w:rsidRDefault="00557ADE" w:rsidP="000E5836">
      <w:pPr>
        <w:pStyle w:val="Heading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The </w:t>
      </w:r>
      <w:r w:rsidR="00E501B3">
        <w:rPr>
          <w:rFonts w:cs="Arial"/>
          <w:b w:val="0"/>
          <w:sz w:val="24"/>
          <w:szCs w:val="24"/>
        </w:rPr>
        <w:t>start location does not exist</w:t>
      </w:r>
    </w:p>
    <w:p w14:paraId="248E822F" w14:textId="088565F6" w:rsidR="008866E4" w:rsidRDefault="00E501B3" w:rsidP="00E501B3">
      <w:pPr>
        <w:pStyle w:val="BodyTex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Location box will suggest the closest station to customer’s previous input</w:t>
      </w:r>
    </w:p>
    <w:p w14:paraId="6E89C5D3" w14:textId="25208CE3" w:rsidR="00E501B3" w:rsidRDefault="00E501B3" w:rsidP="00E501B3">
      <w:pPr>
        <w:pStyle w:val="Heading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The </w:t>
      </w:r>
      <w:r>
        <w:rPr>
          <w:rFonts w:cs="Arial"/>
          <w:b w:val="0"/>
          <w:sz w:val="24"/>
          <w:szCs w:val="24"/>
        </w:rPr>
        <w:t>destination</w:t>
      </w:r>
      <w:r>
        <w:rPr>
          <w:rFonts w:cs="Arial"/>
          <w:b w:val="0"/>
          <w:sz w:val="24"/>
          <w:szCs w:val="24"/>
        </w:rPr>
        <w:t xml:space="preserve"> </w:t>
      </w:r>
      <w:r>
        <w:rPr>
          <w:rFonts w:cs="Arial"/>
          <w:b w:val="0"/>
          <w:sz w:val="24"/>
          <w:szCs w:val="24"/>
        </w:rPr>
        <w:t>does</w:t>
      </w:r>
      <w:r>
        <w:rPr>
          <w:rFonts w:cs="Arial"/>
          <w:b w:val="0"/>
          <w:sz w:val="24"/>
          <w:szCs w:val="24"/>
        </w:rPr>
        <w:t xml:space="preserve"> not exist</w:t>
      </w:r>
    </w:p>
    <w:p w14:paraId="6CC99C8E" w14:textId="64FBD96E" w:rsidR="00E501B3" w:rsidRPr="00E501B3" w:rsidRDefault="00E501B3" w:rsidP="00E501B3">
      <w:pPr>
        <w:pStyle w:val="BodyTex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Destination</w:t>
      </w:r>
      <w:r>
        <w:rPr>
          <w:rFonts w:ascii="Arial" w:hAnsi="Arial" w:cs="Arial"/>
          <w:sz w:val="24"/>
          <w:szCs w:val="24"/>
        </w:rPr>
        <w:t xml:space="preserve"> box will suggest the closest station to customer’s previous input</w:t>
      </w:r>
    </w:p>
    <w:p w14:paraId="3677224B" w14:textId="6592CE6A" w:rsidR="00E501B3" w:rsidRDefault="00E501B3" w:rsidP="00E501B3">
      <w:pPr>
        <w:pStyle w:val="Heading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There is no train works on the date customer selected</w:t>
      </w:r>
    </w:p>
    <w:p w14:paraId="00A53D34" w14:textId="0691A218" w:rsidR="00E501B3" w:rsidRDefault="00E501B3" w:rsidP="00E501B3">
      <w:pPr>
        <w:pStyle w:val="BodyTex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box will suggest the closest working days</w:t>
      </w:r>
    </w:p>
    <w:p w14:paraId="1C042440" w14:textId="65EF6132" w:rsidR="00E501B3" w:rsidRDefault="00E501B3" w:rsidP="00E501B3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337A2347" w14:textId="77777777" w:rsidR="00B06E36" w:rsidRDefault="00B06E36" w:rsidP="00E501B3">
      <w:pPr>
        <w:rPr>
          <w:rFonts w:ascii="Arial" w:hAnsi="Arial" w:cs="Arial"/>
        </w:rPr>
      </w:pPr>
    </w:p>
    <w:p w14:paraId="1D8EE54F" w14:textId="2F2EDA51" w:rsidR="00E501B3" w:rsidRPr="007743C7" w:rsidRDefault="00E501B3" w:rsidP="00E501B3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 xml:space="preserve">Use Case: </w:t>
      </w:r>
      <w:r w:rsidRPr="007743C7">
        <w:rPr>
          <w:rFonts w:ascii="Arial" w:hAnsi="Arial" w:cs="Arial"/>
          <w:b/>
          <w:bCs/>
        </w:rPr>
        <w:t>Display available itineraries</w:t>
      </w:r>
    </w:p>
    <w:p w14:paraId="0DFFBBED" w14:textId="77777777" w:rsidR="00E501B3" w:rsidRPr="00E501B3" w:rsidRDefault="00E501B3" w:rsidP="00E501B3">
      <w:pPr>
        <w:pStyle w:val="Heading1"/>
        <w:numPr>
          <w:ilvl w:val="0"/>
          <w:numId w:val="12"/>
        </w:numPr>
        <w:rPr>
          <w:rFonts w:cs="Arial"/>
          <w:b w:val="0"/>
          <w:szCs w:val="24"/>
        </w:rPr>
      </w:pPr>
      <w:r w:rsidRPr="00E501B3">
        <w:rPr>
          <w:rFonts w:cs="Arial"/>
          <w:b w:val="0"/>
          <w:szCs w:val="24"/>
        </w:rPr>
        <w:t>Actor Brief Descriptions</w:t>
      </w:r>
    </w:p>
    <w:p w14:paraId="26D93DBA" w14:textId="77777777" w:rsidR="00E501B3" w:rsidRPr="00C92F1B" w:rsidRDefault="00E501B3" w:rsidP="00E501B3">
      <w:pPr>
        <w:pStyle w:val="Heading2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7721DF1C" w14:textId="77777777" w:rsidR="00E501B3" w:rsidRPr="00C92F1B" w:rsidRDefault="00E501B3" w:rsidP="00E501B3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Preconditions</w:t>
      </w:r>
    </w:p>
    <w:p w14:paraId="69792D81" w14:textId="067E7F9B" w:rsidR="00E501B3" w:rsidRPr="00C92F1B" w:rsidRDefault="00E501B3" w:rsidP="00E501B3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able to choose the appropriate train locations, date and time</w:t>
      </w:r>
    </w:p>
    <w:p w14:paraId="68D3A346" w14:textId="77777777" w:rsidR="00E501B3" w:rsidRPr="00C92F1B" w:rsidRDefault="00E501B3" w:rsidP="00E501B3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1A2BA679" w14:textId="25D6D72C" w:rsidR="00E501B3" w:rsidRPr="00C92F1B" w:rsidRDefault="00E501B3" w:rsidP="00E501B3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click search</w:t>
      </w:r>
    </w:p>
    <w:p w14:paraId="179E34F8" w14:textId="05967CA4" w:rsidR="00E501B3" w:rsidRPr="00C92F1B" w:rsidRDefault="00E501B3" w:rsidP="00E501B3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Customer </w:t>
      </w:r>
      <w:r>
        <w:rPr>
          <w:rFonts w:ascii="Arial" w:hAnsi="Arial" w:cs="Arial"/>
          <w:sz w:val="24"/>
          <w:szCs w:val="24"/>
        </w:rPr>
        <w:t xml:space="preserve">view the provided list of available itineraries that matches or close to </w:t>
      </w:r>
      <w:r w:rsidR="005F0279">
        <w:rPr>
          <w:rFonts w:ascii="Arial" w:hAnsi="Arial" w:cs="Arial"/>
          <w:sz w:val="24"/>
          <w:szCs w:val="24"/>
        </w:rPr>
        <w:t>customer’s preferences in different price ranges, classes date and time</w:t>
      </w:r>
    </w:p>
    <w:p w14:paraId="2B62CCBC" w14:textId="03D46D9E" w:rsidR="00E501B3" w:rsidRPr="00C92F1B" w:rsidRDefault="005F0279" w:rsidP="00E501B3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filters the list by price</w:t>
      </w:r>
    </w:p>
    <w:p w14:paraId="08551C72" w14:textId="1C32E83E" w:rsidR="00E501B3" w:rsidRPr="00C92F1B" w:rsidRDefault="00E501B3" w:rsidP="00E501B3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5F0279">
        <w:rPr>
          <w:rFonts w:ascii="Arial" w:hAnsi="Arial" w:cs="Arial"/>
          <w:sz w:val="24"/>
          <w:szCs w:val="24"/>
        </w:rPr>
        <w:t>sort the list from the cheapest to most expensive price</w:t>
      </w:r>
    </w:p>
    <w:p w14:paraId="4430F437" w14:textId="39860A0F" w:rsidR="00E501B3" w:rsidRDefault="00E501B3" w:rsidP="00E501B3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5F0279">
        <w:rPr>
          <w:rFonts w:ascii="Arial" w:hAnsi="Arial" w:cs="Arial"/>
          <w:sz w:val="24"/>
          <w:szCs w:val="24"/>
        </w:rPr>
        <w:t>filter the list by both price and exact selected day and hours</w:t>
      </w:r>
    </w:p>
    <w:p w14:paraId="2515C1AA" w14:textId="104E1A1C" w:rsidR="00E501B3" w:rsidRDefault="00E501B3" w:rsidP="00E501B3">
      <w:pPr>
        <w:pStyle w:val="BodyText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selects </w:t>
      </w:r>
      <w:r w:rsidR="005F0279">
        <w:rPr>
          <w:rFonts w:ascii="Arial" w:hAnsi="Arial" w:cs="Arial"/>
          <w:sz w:val="24"/>
          <w:szCs w:val="24"/>
        </w:rPr>
        <w:t>the ticket check box</w:t>
      </w:r>
    </w:p>
    <w:p w14:paraId="31AC6685" w14:textId="77777777" w:rsidR="00E501B3" w:rsidRPr="00C92F1B" w:rsidRDefault="00E501B3" w:rsidP="00E501B3">
      <w:pPr>
        <w:pStyle w:val="Heading1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Key Scenarios</w:t>
      </w:r>
    </w:p>
    <w:p w14:paraId="3DE5C1ED" w14:textId="200BD743" w:rsidR="00E501B3" w:rsidRPr="00C92F1B" w:rsidRDefault="00B06E36" w:rsidP="00E501B3">
      <w:pPr>
        <w:pStyle w:val="Heading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There </w:t>
      </w:r>
      <w:proofErr w:type="gramStart"/>
      <w:r>
        <w:rPr>
          <w:rFonts w:cs="Arial"/>
          <w:b w:val="0"/>
          <w:sz w:val="24"/>
          <w:szCs w:val="24"/>
        </w:rPr>
        <w:t>are</w:t>
      </w:r>
      <w:proofErr w:type="gramEnd"/>
      <w:r>
        <w:rPr>
          <w:rFonts w:cs="Arial"/>
          <w:b w:val="0"/>
          <w:sz w:val="24"/>
          <w:szCs w:val="24"/>
        </w:rPr>
        <w:t xml:space="preserve"> cheaper ticket but on the date before or after the selected date</w:t>
      </w:r>
    </w:p>
    <w:p w14:paraId="324D711F" w14:textId="3A943ACF" w:rsidR="00E501B3" w:rsidRDefault="00B06E36" w:rsidP="005F0279">
      <w:pPr>
        <w:pStyle w:val="BodyText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will suggest that ticket to the customer</w:t>
      </w:r>
    </w:p>
    <w:p w14:paraId="5FF98BCD" w14:textId="5F85690C" w:rsidR="00E501B3" w:rsidRDefault="005F0279" w:rsidP="00E501B3">
      <w:pPr>
        <w:pStyle w:val="Heading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ticket does not available on the selected hours</w:t>
      </w:r>
    </w:p>
    <w:p w14:paraId="037513A3" w14:textId="3D954B70" w:rsidR="00E501B3" w:rsidRPr="00E501B3" w:rsidRDefault="005F0279" w:rsidP="00B06E36">
      <w:pPr>
        <w:pStyle w:val="BodyText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will </w:t>
      </w:r>
      <w:r w:rsidR="00B06E36">
        <w:rPr>
          <w:rFonts w:ascii="Arial" w:hAnsi="Arial" w:cs="Arial"/>
          <w:sz w:val="24"/>
          <w:szCs w:val="24"/>
        </w:rPr>
        <w:t>suggest</w:t>
      </w:r>
      <w:r>
        <w:rPr>
          <w:rFonts w:ascii="Arial" w:hAnsi="Arial" w:cs="Arial"/>
          <w:sz w:val="24"/>
          <w:szCs w:val="24"/>
        </w:rPr>
        <w:t xml:space="preserve"> the </w:t>
      </w:r>
      <w:r w:rsidR="00B06E36">
        <w:rPr>
          <w:rFonts w:ascii="Arial" w:hAnsi="Arial" w:cs="Arial"/>
          <w:sz w:val="24"/>
          <w:szCs w:val="24"/>
        </w:rPr>
        <w:t>closest matching option by time</w:t>
      </w:r>
    </w:p>
    <w:p w14:paraId="3D7F17BA" w14:textId="29F38280" w:rsidR="00E501B3" w:rsidRDefault="00B06E36" w:rsidP="00E501B3">
      <w:pPr>
        <w:pStyle w:val="Heading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The ticket only </w:t>
      </w:r>
      <w:proofErr w:type="gramStart"/>
      <w:r>
        <w:rPr>
          <w:rFonts w:cs="Arial"/>
          <w:b w:val="0"/>
          <w:sz w:val="24"/>
          <w:szCs w:val="24"/>
        </w:rPr>
        <w:t>have</w:t>
      </w:r>
      <w:proofErr w:type="gramEnd"/>
      <w:r>
        <w:rPr>
          <w:rFonts w:cs="Arial"/>
          <w:b w:val="0"/>
          <w:sz w:val="24"/>
          <w:szCs w:val="24"/>
        </w:rPr>
        <w:t xml:space="preserve"> price for one class type.</w:t>
      </w:r>
    </w:p>
    <w:p w14:paraId="4FBE074C" w14:textId="1F4C6F56" w:rsidR="00E501B3" w:rsidRPr="00E501B3" w:rsidRDefault="00B06E36" w:rsidP="00B06E36">
      <w:pPr>
        <w:pStyle w:val="BodyText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will suggest the other tickets at the closest date or time which has multiple class options.</w:t>
      </w:r>
    </w:p>
    <w:p w14:paraId="7DAD3D17" w14:textId="77777777" w:rsidR="00B06E36" w:rsidRDefault="00B06E36" w:rsidP="00B06E36">
      <w:pPr>
        <w:rPr>
          <w:rFonts w:ascii="Arial" w:hAnsi="Arial" w:cs="Arial"/>
        </w:rPr>
      </w:pPr>
    </w:p>
    <w:p w14:paraId="73A8D636" w14:textId="77777777" w:rsidR="00B06E36" w:rsidRDefault="00B06E36" w:rsidP="00B06E36">
      <w:pPr>
        <w:rPr>
          <w:rFonts w:ascii="Arial" w:hAnsi="Arial" w:cs="Arial"/>
        </w:rPr>
      </w:pPr>
    </w:p>
    <w:p w14:paraId="63A0DDA1" w14:textId="3DDF1795" w:rsidR="00B06E36" w:rsidRPr="007743C7" w:rsidRDefault="00B06E36" w:rsidP="00B06E36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 xml:space="preserve">Use Case: </w:t>
      </w:r>
      <w:r w:rsidRPr="007743C7">
        <w:rPr>
          <w:rFonts w:ascii="Arial" w:hAnsi="Arial" w:cs="Arial"/>
          <w:b/>
          <w:bCs/>
        </w:rPr>
        <w:t>Add to Cart</w:t>
      </w:r>
    </w:p>
    <w:p w14:paraId="2D635FCD" w14:textId="77777777" w:rsidR="00B06E36" w:rsidRPr="00B06E36" w:rsidRDefault="00B06E36" w:rsidP="00B06E36">
      <w:pPr>
        <w:pStyle w:val="Heading1"/>
        <w:numPr>
          <w:ilvl w:val="0"/>
          <w:numId w:val="17"/>
        </w:numPr>
        <w:rPr>
          <w:rFonts w:cs="Arial"/>
          <w:b w:val="0"/>
          <w:szCs w:val="24"/>
        </w:rPr>
      </w:pPr>
      <w:r w:rsidRPr="00B06E36">
        <w:rPr>
          <w:rFonts w:cs="Arial"/>
          <w:b w:val="0"/>
          <w:szCs w:val="24"/>
        </w:rPr>
        <w:t>Actor Brief Descriptions</w:t>
      </w:r>
    </w:p>
    <w:p w14:paraId="585F0E0B" w14:textId="77777777" w:rsidR="00B06E36" w:rsidRPr="00C92F1B" w:rsidRDefault="00B06E36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51AA9C47" w14:textId="77777777" w:rsidR="00B06E36" w:rsidRPr="00C92F1B" w:rsidRDefault="00B06E36" w:rsidP="00B06E36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Preconditions</w:t>
      </w:r>
    </w:p>
    <w:p w14:paraId="193A394B" w14:textId="72039745" w:rsidR="00B06E36" w:rsidRPr="00C92F1B" w:rsidRDefault="00B06E36" w:rsidP="00B06E36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able to find the desirable ticket</w:t>
      </w:r>
    </w:p>
    <w:p w14:paraId="69B4C27E" w14:textId="77777777" w:rsidR="00B06E36" w:rsidRPr="00C92F1B" w:rsidRDefault="00B06E36" w:rsidP="00B06E36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56964A37" w14:textId="27B88AA6" w:rsidR="00B06E36" w:rsidRPr="00C92F1B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press “add ticket to cart” button</w:t>
      </w:r>
    </w:p>
    <w:p w14:paraId="5EAA1624" w14:textId="474805CB" w:rsidR="00B06E36" w:rsidRPr="00C92F1B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press</w:t>
      </w:r>
      <w:r w:rsidR="004159C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the cart button</w:t>
      </w:r>
    </w:p>
    <w:p w14:paraId="3E204E13" w14:textId="259A7B5F" w:rsidR="00B06E36" w:rsidRPr="00C92F1B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views the selected ticket</w:t>
      </w:r>
    </w:p>
    <w:p w14:paraId="7860176D" w14:textId="59227719" w:rsidR="00B06E36" w:rsidRPr="00C92F1B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selects the appropriate quantity</w:t>
      </w:r>
    </w:p>
    <w:p w14:paraId="196F995A" w14:textId="2316EDAA" w:rsidR="00B06E36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view the total price</w:t>
      </w:r>
    </w:p>
    <w:p w14:paraId="695AC2C5" w14:textId="00B811FD" w:rsidR="00B06E36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chooses to add the promo code</w:t>
      </w:r>
    </w:p>
    <w:p w14:paraId="59EEFECB" w14:textId="2078F33D" w:rsidR="00B06E36" w:rsidRDefault="00B06E36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view</w:t>
      </w:r>
      <w:r w:rsidR="004159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adjusted price</w:t>
      </w:r>
    </w:p>
    <w:p w14:paraId="123BE29F" w14:textId="15DB7DE2" w:rsidR="007743C7" w:rsidRDefault="007743C7" w:rsidP="00B06E36">
      <w:pPr>
        <w:pStyle w:val="BodyText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4159C7">
        <w:rPr>
          <w:rFonts w:ascii="Arial" w:hAnsi="Arial" w:cs="Arial"/>
          <w:sz w:val="24"/>
          <w:szCs w:val="24"/>
        </w:rPr>
        <w:t>proceeds</w:t>
      </w:r>
      <w:r>
        <w:rPr>
          <w:rFonts w:ascii="Arial" w:hAnsi="Arial" w:cs="Arial"/>
          <w:sz w:val="24"/>
          <w:szCs w:val="24"/>
        </w:rPr>
        <w:t xml:space="preserve"> to checkout</w:t>
      </w:r>
    </w:p>
    <w:p w14:paraId="76E3A6B8" w14:textId="479950AE" w:rsidR="007743C7" w:rsidRDefault="007743C7" w:rsidP="007743C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>Alternative Flows</w:t>
      </w:r>
    </w:p>
    <w:p w14:paraId="2C30D298" w14:textId="15EAEC75" w:rsidR="007743C7" w:rsidRDefault="007743C7" w:rsidP="007743C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Customer does not have promo code</w:t>
      </w:r>
    </w:p>
    <w:p w14:paraId="2CE6DB1D" w14:textId="313BFEEE" w:rsidR="007743C7" w:rsidRPr="00C92F1B" w:rsidRDefault="007743C7" w:rsidP="007743C7">
      <w:pPr>
        <w:pStyle w:val="BodyText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proceed to checkout without applying promo code</w:t>
      </w:r>
    </w:p>
    <w:p w14:paraId="532907F3" w14:textId="0441970F" w:rsidR="007743C7" w:rsidRPr="007743C7" w:rsidRDefault="007743C7" w:rsidP="007743C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lastRenderedPageBreak/>
        <w:t>Key Scenarios</w:t>
      </w:r>
    </w:p>
    <w:p w14:paraId="30290FD0" w14:textId="00DB34B1" w:rsidR="00B06E36" w:rsidRPr="00C92F1B" w:rsidRDefault="007743C7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ticket is sold out or does not have enough number of ticket right at the moment customer view the cart</w:t>
      </w:r>
    </w:p>
    <w:p w14:paraId="325071CF" w14:textId="23742330" w:rsidR="00B06E36" w:rsidRDefault="007743C7" w:rsidP="007743C7">
      <w:pPr>
        <w:pStyle w:val="BodyText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show sold out message and ask customer to go back to search result and find another </w:t>
      </w:r>
      <w:r w:rsidR="004159C7">
        <w:rPr>
          <w:rFonts w:ascii="Arial" w:hAnsi="Arial" w:cs="Arial"/>
          <w:sz w:val="24"/>
          <w:szCs w:val="24"/>
        </w:rPr>
        <w:t>ticket</w:t>
      </w:r>
    </w:p>
    <w:p w14:paraId="532AE478" w14:textId="72D30330" w:rsidR="00B06E36" w:rsidRDefault="007743C7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The promo code is </w:t>
      </w:r>
      <w:r w:rsidR="004159C7">
        <w:rPr>
          <w:rFonts w:cs="Arial"/>
          <w:b w:val="0"/>
          <w:sz w:val="24"/>
          <w:szCs w:val="24"/>
        </w:rPr>
        <w:t>expired</w:t>
      </w:r>
      <w:r>
        <w:rPr>
          <w:rFonts w:cs="Arial"/>
          <w:b w:val="0"/>
          <w:sz w:val="24"/>
          <w:szCs w:val="24"/>
        </w:rPr>
        <w:t xml:space="preserve"> or invalid </w:t>
      </w:r>
    </w:p>
    <w:p w14:paraId="2F8BBA5E" w14:textId="398D2348" w:rsidR="00B06E36" w:rsidRPr="00E501B3" w:rsidRDefault="007743C7" w:rsidP="007743C7">
      <w:pPr>
        <w:pStyle w:val="BodyTex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display error and ask customer to apply another promo code</w:t>
      </w:r>
    </w:p>
    <w:p w14:paraId="1E797BC5" w14:textId="5266215E" w:rsidR="00B06E36" w:rsidRDefault="007743C7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ticket shows in the cart are not what the customer is looking for</w:t>
      </w:r>
    </w:p>
    <w:p w14:paraId="700ACE17" w14:textId="5B4DCF65" w:rsidR="00B06E36" w:rsidRPr="007743C7" w:rsidRDefault="007743C7" w:rsidP="007743C7">
      <w:pPr>
        <w:pStyle w:val="BodyText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press “delete” button to discard the ticket</w:t>
      </w:r>
    </w:p>
    <w:p w14:paraId="01B114B5" w14:textId="01740613" w:rsidR="00B06E36" w:rsidRDefault="00B06E36" w:rsidP="00B06E36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0629B73D" w14:textId="78122003" w:rsidR="00B06E36" w:rsidRPr="007743C7" w:rsidRDefault="00B06E36" w:rsidP="00B06E36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 xml:space="preserve">Use Case: </w:t>
      </w:r>
      <w:r w:rsidR="001A374B">
        <w:rPr>
          <w:rFonts w:ascii="Arial" w:hAnsi="Arial" w:cs="Arial"/>
          <w:b/>
          <w:bCs/>
        </w:rPr>
        <w:t>Checkout</w:t>
      </w:r>
    </w:p>
    <w:p w14:paraId="09674826" w14:textId="77777777" w:rsidR="00B06E36" w:rsidRPr="001A374B" w:rsidRDefault="00B06E36" w:rsidP="001A374B">
      <w:pPr>
        <w:pStyle w:val="Heading1"/>
        <w:numPr>
          <w:ilvl w:val="0"/>
          <w:numId w:val="25"/>
        </w:numPr>
        <w:rPr>
          <w:rFonts w:cs="Arial"/>
          <w:b w:val="0"/>
          <w:szCs w:val="24"/>
        </w:rPr>
      </w:pPr>
      <w:r w:rsidRPr="001A374B">
        <w:rPr>
          <w:rFonts w:cs="Arial"/>
          <w:b w:val="0"/>
          <w:szCs w:val="24"/>
        </w:rPr>
        <w:t>Actor Brief Descriptions</w:t>
      </w:r>
    </w:p>
    <w:p w14:paraId="5A479AFE" w14:textId="77777777" w:rsidR="00B06E36" w:rsidRPr="00C92F1B" w:rsidRDefault="00B06E36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0811DD2A" w14:textId="77777777" w:rsidR="00B06E36" w:rsidRPr="00C92F1B" w:rsidRDefault="00B06E36" w:rsidP="00B06E36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Preconditions</w:t>
      </w:r>
    </w:p>
    <w:p w14:paraId="305E5466" w14:textId="71A34479" w:rsidR="00B06E36" w:rsidRPr="00C92F1B" w:rsidRDefault="00B06E36" w:rsidP="00B06E36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able to </w:t>
      </w:r>
      <w:r w:rsidR="001A374B">
        <w:rPr>
          <w:rFonts w:ascii="Arial" w:hAnsi="Arial" w:cs="Arial"/>
          <w:sz w:val="24"/>
          <w:szCs w:val="24"/>
        </w:rPr>
        <w:t>add tickets to cart</w:t>
      </w:r>
    </w:p>
    <w:p w14:paraId="2DD8931D" w14:textId="77777777" w:rsidR="00B06E36" w:rsidRPr="00C92F1B" w:rsidRDefault="00B06E36" w:rsidP="00B06E36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68909301" w14:textId="0A8210EC" w:rsidR="00B06E36" w:rsidRPr="00C92F1B" w:rsidRDefault="00B06E36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>
        <w:rPr>
          <w:rFonts w:ascii="Arial" w:hAnsi="Arial" w:cs="Arial"/>
          <w:sz w:val="24"/>
          <w:szCs w:val="24"/>
        </w:rPr>
        <w:t xml:space="preserve">customer </w:t>
      </w:r>
      <w:r w:rsidR="001A374B">
        <w:rPr>
          <w:rFonts w:ascii="Arial" w:hAnsi="Arial" w:cs="Arial"/>
          <w:sz w:val="24"/>
          <w:szCs w:val="24"/>
        </w:rPr>
        <w:t>check and make sure that they add the right tickets to cart</w:t>
      </w:r>
    </w:p>
    <w:p w14:paraId="0D64748B" w14:textId="5514B2F0" w:rsidR="00B06E36" w:rsidRPr="00C92F1B" w:rsidRDefault="00B06E36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select </w:t>
      </w:r>
      <w:r w:rsidR="001A374B">
        <w:rPr>
          <w:rFonts w:ascii="Arial" w:hAnsi="Arial" w:cs="Arial"/>
          <w:sz w:val="24"/>
          <w:szCs w:val="24"/>
        </w:rPr>
        <w:t>checkout button</w:t>
      </w:r>
    </w:p>
    <w:p w14:paraId="61D7B08A" w14:textId="2CAA56CA" w:rsidR="00B06E36" w:rsidRPr="00C92F1B" w:rsidRDefault="001A374B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asks if customer want to checkout as guest or as returned customer</w:t>
      </w:r>
    </w:p>
    <w:p w14:paraId="2A9C993E" w14:textId="3976B23E" w:rsidR="00B06E36" w:rsidRPr="00C92F1B" w:rsidRDefault="00B06E36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1A374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4159C7">
        <w:rPr>
          <w:rFonts w:ascii="Arial" w:hAnsi="Arial" w:cs="Arial"/>
          <w:sz w:val="24"/>
          <w:szCs w:val="24"/>
        </w:rPr>
        <w:t>s</w:t>
      </w:r>
      <w:r w:rsidR="001A374B">
        <w:rPr>
          <w:rFonts w:ascii="Arial" w:hAnsi="Arial" w:cs="Arial"/>
          <w:sz w:val="24"/>
          <w:szCs w:val="24"/>
        </w:rPr>
        <w:t>checkout</w:t>
      </w:r>
      <w:proofErr w:type="spellEnd"/>
      <w:r w:rsidR="001A374B">
        <w:rPr>
          <w:rFonts w:ascii="Arial" w:hAnsi="Arial" w:cs="Arial"/>
          <w:sz w:val="24"/>
          <w:szCs w:val="24"/>
        </w:rPr>
        <w:t xml:space="preserve"> as guest</w:t>
      </w:r>
    </w:p>
    <w:p w14:paraId="54AFA3B5" w14:textId="14A628BF" w:rsidR="00B06E36" w:rsidRDefault="00B06E36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1A374B">
        <w:rPr>
          <w:rFonts w:ascii="Arial" w:hAnsi="Arial" w:cs="Arial"/>
          <w:sz w:val="24"/>
          <w:szCs w:val="24"/>
        </w:rPr>
        <w:t>enters Name, Billing Address, Travelers’ information, phone number, email address</w:t>
      </w:r>
    </w:p>
    <w:p w14:paraId="71283BD4" w14:textId="5E53C2BF" w:rsidR="00B06E36" w:rsidRDefault="001A374B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reviews the orders</w:t>
      </w:r>
    </w:p>
    <w:p w14:paraId="2F8C357E" w14:textId="7FC73684" w:rsidR="00B06E36" w:rsidRDefault="00B06E36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 w:rsidR="001A374B">
        <w:rPr>
          <w:rFonts w:ascii="Arial" w:hAnsi="Arial" w:cs="Arial"/>
          <w:sz w:val="24"/>
          <w:szCs w:val="24"/>
        </w:rPr>
        <w:t>places orders</w:t>
      </w:r>
    </w:p>
    <w:p w14:paraId="08B7AB6E" w14:textId="5D1E06E5" w:rsidR="001A374B" w:rsidRDefault="001A374B" w:rsidP="001A374B">
      <w:pPr>
        <w:pStyle w:val="BodyText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asks if customer want to register to save time during the next checkout</w:t>
      </w:r>
    </w:p>
    <w:p w14:paraId="40422F29" w14:textId="77777777" w:rsidR="001A374B" w:rsidRDefault="001A374B" w:rsidP="001A374B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>Alternative Flows</w:t>
      </w:r>
    </w:p>
    <w:p w14:paraId="4618084B" w14:textId="27E979A3" w:rsidR="001A374B" w:rsidRDefault="001A374B" w:rsidP="001A374B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Customer have a registered account</w:t>
      </w:r>
    </w:p>
    <w:p w14:paraId="63FB719B" w14:textId="489383F6" w:rsidR="001A374B" w:rsidRPr="001A374B" w:rsidRDefault="001A374B" w:rsidP="001A374B">
      <w:pPr>
        <w:pStyle w:val="BodyText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proceed </w:t>
      </w:r>
      <w:r>
        <w:rPr>
          <w:rFonts w:ascii="Arial" w:hAnsi="Arial" w:cs="Arial"/>
          <w:sz w:val="24"/>
          <w:szCs w:val="24"/>
        </w:rPr>
        <w:t>to enter email address and password</w:t>
      </w:r>
    </w:p>
    <w:p w14:paraId="0DEBECFD" w14:textId="77777777" w:rsidR="00B06E36" w:rsidRPr="00C92F1B" w:rsidRDefault="00B06E36" w:rsidP="00B06E36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Key Scenarios</w:t>
      </w:r>
    </w:p>
    <w:p w14:paraId="2EEF5424" w14:textId="45F81D41" w:rsidR="00B06E36" w:rsidRPr="00C92F1B" w:rsidRDefault="001A374B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One of the information boxes is filled out incorrectly or empty</w:t>
      </w:r>
    </w:p>
    <w:p w14:paraId="2E7BC5B1" w14:textId="4F31E2A3" w:rsidR="00B06E36" w:rsidRDefault="001A374B" w:rsidP="001A374B">
      <w:pPr>
        <w:pStyle w:val="BodyText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prompt error and ask customer to refill it</w:t>
      </w:r>
    </w:p>
    <w:p w14:paraId="5D5BDE42" w14:textId="5204945D" w:rsidR="00B06E36" w:rsidRDefault="001A374B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payment info is denied by the bank</w:t>
      </w:r>
    </w:p>
    <w:p w14:paraId="286A6458" w14:textId="4AE8B8F2" w:rsidR="00B06E36" w:rsidRPr="00E501B3" w:rsidRDefault="001A374B" w:rsidP="001A374B">
      <w:pPr>
        <w:pStyle w:val="BodyText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System will ask the customer to choose a different mean of payment</w:t>
      </w:r>
    </w:p>
    <w:p w14:paraId="149839B2" w14:textId="4F7911EE" w:rsidR="00B06E36" w:rsidRDefault="001D1AA7" w:rsidP="00B06E36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tickets are sold out the moment customer place the order</w:t>
      </w:r>
    </w:p>
    <w:p w14:paraId="2EEA1E35" w14:textId="6A6B6784" w:rsidR="00B06E36" w:rsidRPr="00E501B3" w:rsidRDefault="001D1AA7" w:rsidP="001D1AA7">
      <w:pPr>
        <w:pStyle w:val="BodyTex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ask customer to return to the search page</w:t>
      </w:r>
    </w:p>
    <w:p w14:paraId="5B19C1B9" w14:textId="77777777" w:rsidR="00B06E36" w:rsidRPr="00E501B3" w:rsidRDefault="00B06E36" w:rsidP="00B06E36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78C3C0B1" w14:textId="77E15036" w:rsidR="001D1AA7" w:rsidRPr="007743C7" w:rsidRDefault="001D1AA7" w:rsidP="001D1AA7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 xml:space="preserve">Use Case: </w:t>
      </w:r>
      <w:r>
        <w:rPr>
          <w:rFonts w:ascii="Arial" w:hAnsi="Arial" w:cs="Arial"/>
          <w:b/>
          <w:bCs/>
        </w:rPr>
        <w:t>Register new account</w:t>
      </w:r>
    </w:p>
    <w:p w14:paraId="08C44B01" w14:textId="77777777" w:rsidR="001D1AA7" w:rsidRPr="001D1AA7" w:rsidRDefault="001D1AA7" w:rsidP="001D1AA7">
      <w:pPr>
        <w:pStyle w:val="Heading1"/>
        <w:numPr>
          <w:ilvl w:val="0"/>
          <w:numId w:val="31"/>
        </w:numPr>
        <w:rPr>
          <w:rFonts w:cs="Arial"/>
          <w:b w:val="0"/>
          <w:szCs w:val="24"/>
        </w:rPr>
      </w:pPr>
      <w:r w:rsidRPr="001D1AA7">
        <w:rPr>
          <w:rFonts w:cs="Arial"/>
          <w:b w:val="0"/>
          <w:szCs w:val="24"/>
        </w:rPr>
        <w:t>Actor Brief Descriptions</w:t>
      </w:r>
    </w:p>
    <w:p w14:paraId="6D7E0CD9" w14:textId="77777777" w:rsidR="001D1AA7" w:rsidRPr="00C92F1B" w:rsidRDefault="001D1AA7" w:rsidP="001D1AA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17BFD679" w14:textId="77777777" w:rsidR="001D1AA7" w:rsidRPr="00C92F1B" w:rsidRDefault="001D1AA7" w:rsidP="001D1AA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Preconditions</w:t>
      </w:r>
    </w:p>
    <w:p w14:paraId="35939A54" w14:textId="1A7EF22C" w:rsidR="001D1AA7" w:rsidRPr="00C92F1B" w:rsidRDefault="001D1AA7" w:rsidP="001D1AA7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able to connect to the website</w:t>
      </w:r>
    </w:p>
    <w:p w14:paraId="7A944F18" w14:textId="77777777" w:rsidR="001D1AA7" w:rsidRPr="00C92F1B" w:rsidRDefault="001D1AA7" w:rsidP="001D1AA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26AB4FF8" w14:textId="08B158B0" w:rsidR="001D1AA7" w:rsidRPr="00C92F1B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press the Sign-up button, or when customer agree to create a new account when the system askes</w:t>
      </w:r>
    </w:p>
    <w:p w14:paraId="1527A780" w14:textId="798B567E" w:rsidR="001D1AA7" w:rsidRPr="00C92F1B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enters the name, address, telephone</w:t>
      </w:r>
    </w:p>
    <w:p w14:paraId="2D519B23" w14:textId="599EBB00" w:rsidR="001D1AA7" w:rsidRPr="00C92F1B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enters the email address</w:t>
      </w:r>
    </w:p>
    <w:p w14:paraId="2EB96C0D" w14:textId="0312F273" w:rsidR="001D1AA7" w:rsidRPr="00C92F1B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enters the password and retype the passwords</w:t>
      </w:r>
    </w:p>
    <w:p w14:paraId="1A72FC80" w14:textId="5713D00C" w:rsidR="001D1AA7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enters </w:t>
      </w:r>
      <w:r>
        <w:rPr>
          <w:rFonts w:ascii="Arial" w:hAnsi="Arial" w:cs="Arial"/>
          <w:sz w:val="24"/>
          <w:szCs w:val="24"/>
        </w:rPr>
        <w:t>the payment info and select it as preferred payment method</w:t>
      </w:r>
    </w:p>
    <w:p w14:paraId="484D82CE" w14:textId="489DFD05" w:rsidR="001D1AA7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press</w:t>
      </w:r>
      <w:r w:rsidR="004159C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Sign up Button</w:t>
      </w:r>
    </w:p>
    <w:p w14:paraId="609FFD8A" w14:textId="3319CED9" w:rsidR="001D1AA7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send verification link to Customer’s email</w:t>
      </w:r>
    </w:p>
    <w:p w14:paraId="74CE75C4" w14:textId="6D40C20F" w:rsidR="001D1AA7" w:rsidRDefault="001D1AA7" w:rsidP="001D1AA7">
      <w:pPr>
        <w:pStyle w:val="BodyTex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visits their mailbox and presses the verification link to verify their email.</w:t>
      </w:r>
    </w:p>
    <w:p w14:paraId="04B56462" w14:textId="77777777" w:rsidR="001D1AA7" w:rsidRPr="00C92F1B" w:rsidRDefault="001D1AA7" w:rsidP="001D1AA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Key Scenarios</w:t>
      </w:r>
    </w:p>
    <w:p w14:paraId="3DD8C1F2" w14:textId="32EAB17F" w:rsidR="001D1AA7" w:rsidRPr="00C92F1B" w:rsidRDefault="00BA2EAB" w:rsidP="001D1AA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password either is not complex enough or contains invalid character</w:t>
      </w:r>
    </w:p>
    <w:p w14:paraId="3F95302E" w14:textId="6A227150" w:rsidR="001D1AA7" w:rsidRDefault="001D1AA7" w:rsidP="00BA2EAB">
      <w:pPr>
        <w:pStyle w:val="BodyText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prompt error and ask customer </w:t>
      </w:r>
      <w:proofErr w:type="gramStart"/>
      <w:r w:rsidR="00BA2EAB">
        <w:rPr>
          <w:rFonts w:ascii="Arial" w:hAnsi="Arial" w:cs="Arial"/>
          <w:sz w:val="24"/>
          <w:szCs w:val="24"/>
        </w:rPr>
        <w:t>fix</w:t>
      </w:r>
      <w:proofErr w:type="gramEnd"/>
      <w:r w:rsidR="00BA2EAB">
        <w:rPr>
          <w:rFonts w:ascii="Arial" w:hAnsi="Arial" w:cs="Arial"/>
          <w:sz w:val="24"/>
          <w:szCs w:val="24"/>
        </w:rPr>
        <w:t xml:space="preserve"> their password</w:t>
      </w:r>
    </w:p>
    <w:p w14:paraId="59662602" w14:textId="316EC57F" w:rsidR="001D1AA7" w:rsidRDefault="001D1AA7" w:rsidP="001D1AA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The payment </w:t>
      </w:r>
      <w:r w:rsidR="00BA2EAB">
        <w:rPr>
          <w:rFonts w:cs="Arial"/>
          <w:b w:val="0"/>
          <w:sz w:val="24"/>
          <w:szCs w:val="24"/>
        </w:rPr>
        <w:t>method cannot be verified</w:t>
      </w:r>
    </w:p>
    <w:p w14:paraId="3ECCF7A3" w14:textId="1424B4A3" w:rsidR="001D1AA7" w:rsidRPr="00E501B3" w:rsidRDefault="001D1AA7" w:rsidP="00BA2EAB">
      <w:pPr>
        <w:pStyle w:val="BodyText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ask the customer to</w:t>
      </w:r>
      <w:r w:rsidR="00BA2EAB">
        <w:rPr>
          <w:rFonts w:ascii="Arial" w:hAnsi="Arial" w:cs="Arial"/>
          <w:sz w:val="24"/>
          <w:szCs w:val="24"/>
        </w:rPr>
        <w:t xml:space="preserve"> choose different payment method</w:t>
      </w:r>
    </w:p>
    <w:p w14:paraId="58450B0B" w14:textId="363310CC" w:rsidR="001D1AA7" w:rsidRDefault="00BA2EAB" w:rsidP="001D1AA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email is already existed in the system</w:t>
      </w:r>
    </w:p>
    <w:p w14:paraId="6BC5953C" w14:textId="4E47C6A9" w:rsidR="001D1AA7" w:rsidRPr="00E501B3" w:rsidRDefault="001D1AA7" w:rsidP="00BA2EAB">
      <w:pPr>
        <w:pStyle w:val="BodyText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ask customer </w:t>
      </w:r>
      <w:proofErr w:type="gramStart"/>
      <w:r w:rsidR="00BA2EAB">
        <w:rPr>
          <w:rFonts w:ascii="Arial" w:hAnsi="Arial" w:cs="Arial"/>
          <w:sz w:val="24"/>
          <w:szCs w:val="24"/>
        </w:rPr>
        <w:t>enter</w:t>
      </w:r>
      <w:proofErr w:type="gramEnd"/>
      <w:r w:rsidR="00BA2EAB">
        <w:rPr>
          <w:rFonts w:ascii="Arial" w:hAnsi="Arial" w:cs="Arial"/>
          <w:sz w:val="24"/>
          <w:szCs w:val="24"/>
        </w:rPr>
        <w:t xml:space="preserve"> different email or sign-in</w:t>
      </w:r>
    </w:p>
    <w:p w14:paraId="2B70B2FA" w14:textId="329D30AA" w:rsidR="00E501B3" w:rsidRDefault="00E501B3" w:rsidP="00E501B3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40B887B7" w14:textId="1CB2BDB5" w:rsidR="00BA2EAB" w:rsidRPr="007743C7" w:rsidRDefault="00BA2EAB" w:rsidP="00BA2EAB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 xml:space="preserve">Use Case: </w:t>
      </w:r>
      <w:r>
        <w:rPr>
          <w:rFonts w:ascii="Arial" w:hAnsi="Arial" w:cs="Arial"/>
          <w:b/>
          <w:bCs/>
        </w:rPr>
        <w:t>Sign In</w:t>
      </w:r>
    </w:p>
    <w:p w14:paraId="023B3DC4" w14:textId="77777777" w:rsidR="00BA2EAB" w:rsidRPr="00BA2EAB" w:rsidRDefault="00BA2EAB" w:rsidP="00BA2EAB">
      <w:pPr>
        <w:pStyle w:val="Heading1"/>
        <w:numPr>
          <w:ilvl w:val="0"/>
          <w:numId w:val="37"/>
        </w:numPr>
        <w:rPr>
          <w:rFonts w:cs="Arial"/>
          <w:b w:val="0"/>
          <w:szCs w:val="24"/>
        </w:rPr>
      </w:pPr>
      <w:r w:rsidRPr="00BA2EAB">
        <w:rPr>
          <w:rFonts w:cs="Arial"/>
          <w:b w:val="0"/>
          <w:szCs w:val="24"/>
        </w:rPr>
        <w:t>Actor Brief Descriptions</w:t>
      </w:r>
    </w:p>
    <w:p w14:paraId="35BD4A37" w14:textId="77777777" w:rsidR="00BA2EAB" w:rsidRPr="00C92F1B" w:rsidRDefault="00BA2EAB" w:rsidP="00BA2EAB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39D4FACC" w14:textId="77777777" w:rsidR="00BA2EAB" w:rsidRPr="00C92F1B" w:rsidRDefault="00BA2EAB" w:rsidP="00BA2EAB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lastRenderedPageBreak/>
        <w:t>Preconditions</w:t>
      </w:r>
    </w:p>
    <w:p w14:paraId="3AA63449" w14:textId="1753448E" w:rsidR="00BA2EAB" w:rsidRPr="00C92F1B" w:rsidRDefault="00BA2EAB" w:rsidP="00BA2EAB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already registered for the account</w:t>
      </w:r>
    </w:p>
    <w:p w14:paraId="153095A3" w14:textId="77777777" w:rsidR="00BA2EAB" w:rsidRPr="00C92F1B" w:rsidRDefault="00BA2EAB" w:rsidP="00BA2EAB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03E93BC6" w14:textId="1892D3FF" w:rsidR="00BA2EAB" w:rsidRPr="00C92F1B" w:rsidRDefault="00BA2EAB" w:rsidP="00BA2EAB">
      <w:pPr>
        <w:pStyle w:val="BodyTex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clicks the Log in button</w:t>
      </w:r>
    </w:p>
    <w:p w14:paraId="25A6DF31" w14:textId="3CA8FFA7" w:rsidR="00BA2EAB" w:rsidRPr="00C92F1B" w:rsidRDefault="00BA2EAB" w:rsidP="00BA2EAB">
      <w:pPr>
        <w:pStyle w:val="BodyTex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enters their emails</w:t>
      </w:r>
    </w:p>
    <w:p w14:paraId="0DCD207D" w14:textId="13D08008" w:rsidR="00BA2EAB" w:rsidRPr="00C92F1B" w:rsidRDefault="00BA2EAB" w:rsidP="00BA2EAB">
      <w:pPr>
        <w:pStyle w:val="BodyTex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enter</w:t>
      </w:r>
      <w:r w:rsidR="004159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passwords</w:t>
      </w:r>
    </w:p>
    <w:p w14:paraId="11640C0B" w14:textId="40CC6303" w:rsidR="00BA2EAB" w:rsidRPr="00C92F1B" w:rsidRDefault="00BA2EAB" w:rsidP="00BA2EAB">
      <w:pPr>
        <w:pStyle w:val="BodyTex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check</w:t>
      </w:r>
      <w:r w:rsidR="004159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“Remember me” box</w:t>
      </w:r>
    </w:p>
    <w:p w14:paraId="462EB10D" w14:textId="3AC1729C" w:rsidR="00BA2EAB" w:rsidRDefault="00BA2EAB" w:rsidP="00BA2EAB">
      <w:pPr>
        <w:pStyle w:val="BodyText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presses Log In button</w:t>
      </w:r>
    </w:p>
    <w:p w14:paraId="56AB6CBD" w14:textId="77777777" w:rsidR="00BA2EAB" w:rsidRPr="00C92F1B" w:rsidRDefault="00BA2EAB" w:rsidP="00BA2EAB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Key Scenarios</w:t>
      </w:r>
    </w:p>
    <w:p w14:paraId="09777158" w14:textId="6A8F7C07" w:rsidR="00BA2EAB" w:rsidRPr="00C92F1B" w:rsidRDefault="00BA2EAB" w:rsidP="00BA2EAB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email is incorrect</w:t>
      </w:r>
    </w:p>
    <w:p w14:paraId="4643F8E9" w14:textId="109F6374" w:rsidR="00BA2EAB" w:rsidRDefault="00BA2EAB" w:rsidP="00BA2EAB">
      <w:pPr>
        <w:pStyle w:val="BodyText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prompt error and ask customer to </w:t>
      </w:r>
      <w:r>
        <w:rPr>
          <w:rFonts w:ascii="Arial" w:hAnsi="Arial" w:cs="Arial"/>
          <w:sz w:val="24"/>
          <w:szCs w:val="24"/>
        </w:rPr>
        <w:t>re-enter email</w:t>
      </w:r>
    </w:p>
    <w:p w14:paraId="38B0E879" w14:textId="5EFD866E" w:rsidR="00BA2EAB" w:rsidRDefault="00BA2EAB" w:rsidP="00BA2EAB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password is incorrect</w:t>
      </w:r>
    </w:p>
    <w:p w14:paraId="75D33E06" w14:textId="3CD52478" w:rsidR="00BA2EAB" w:rsidRPr="00E501B3" w:rsidRDefault="00BA2EAB" w:rsidP="00BA2EAB">
      <w:pPr>
        <w:pStyle w:val="BodyTex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prompt error and ask customer to re-enter password</w:t>
      </w:r>
      <w:r w:rsidR="004159C7">
        <w:rPr>
          <w:rFonts w:ascii="Arial" w:hAnsi="Arial" w:cs="Arial"/>
          <w:sz w:val="24"/>
          <w:szCs w:val="24"/>
        </w:rPr>
        <w:t xml:space="preserve"> or select “Forgot password” in order to receive the new password in email</w:t>
      </w:r>
    </w:p>
    <w:p w14:paraId="43FF64BD" w14:textId="0CC1E097" w:rsidR="00BA2EAB" w:rsidRDefault="00BA2EAB" w:rsidP="00BA2EAB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After 7 retries, </w:t>
      </w:r>
      <w:r w:rsidR="004159C7">
        <w:rPr>
          <w:rFonts w:cs="Arial"/>
          <w:b w:val="0"/>
          <w:sz w:val="24"/>
          <w:szCs w:val="24"/>
        </w:rPr>
        <w:t>password is still incorrect</w:t>
      </w:r>
    </w:p>
    <w:p w14:paraId="37C88A8A" w14:textId="17AE2168" w:rsidR="00BA2EAB" w:rsidRDefault="004159C7" w:rsidP="004159C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prompt error and let the customer know that the account is </w:t>
      </w:r>
      <w:proofErr w:type="gramStart"/>
      <w:r>
        <w:rPr>
          <w:rFonts w:ascii="Arial" w:hAnsi="Arial" w:cs="Arial"/>
          <w:sz w:val="24"/>
          <w:szCs w:val="24"/>
        </w:rPr>
        <w:t>locked</w:t>
      </w:r>
      <w:proofErr w:type="gramEnd"/>
      <w:r>
        <w:rPr>
          <w:rFonts w:ascii="Arial" w:hAnsi="Arial" w:cs="Arial"/>
          <w:sz w:val="24"/>
          <w:szCs w:val="24"/>
        </w:rPr>
        <w:t xml:space="preserve"> and a new password is sent to customer email.</w:t>
      </w:r>
    </w:p>
    <w:p w14:paraId="0E4458FE" w14:textId="79747BC0" w:rsidR="004159C7" w:rsidRPr="00E501B3" w:rsidRDefault="004159C7" w:rsidP="004159C7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5DFEDBF8" w14:textId="4FB050F8" w:rsidR="004159C7" w:rsidRPr="007743C7" w:rsidRDefault="004159C7" w:rsidP="004159C7">
      <w:pPr>
        <w:rPr>
          <w:rFonts w:ascii="Arial" w:hAnsi="Arial" w:cs="Arial"/>
          <w:b/>
          <w:bCs/>
        </w:rPr>
      </w:pPr>
      <w:r w:rsidRPr="007743C7">
        <w:rPr>
          <w:rFonts w:ascii="Arial" w:hAnsi="Arial" w:cs="Arial"/>
          <w:b/>
          <w:bCs/>
        </w:rPr>
        <w:t xml:space="preserve">Use Case: </w:t>
      </w:r>
      <w:r>
        <w:rPr>
          <w:rFonts w:ascii="Arial" w:hAnsi="Arial" w:cs="Arial"/>
          <w:b/>
          <w:bCs/>
        </w:rPr>
        <w:t>Manage User Profile</w:t>
      </w:r>
    </w:p>
    <w:p w14:paraId="15499FC0" w14:textId="77777777" w:rsidR="004159C7" w:rsidRPr="004159C7" w:rsidRDefault="004159C7" w:rsidP="004159C7">
      <w:pPr>
        <w:pStyle w:val="Heading1"/>
        <w:numPr>
          <w:ilvl w:val="0"/>
          <w:numId w:val="41"/>
        </w:numPr>
        <w:rPr>
          <w:rFonts w:cs="Arial"/>
          <w:b w:val="0"/>
          <w:szCs w:val="24"/>
        </w:rPr>
      </w:pPr>
      <w:r w:rsidRPr="004159C7">
        <w:rPr>
          <w:rFonts w:cs="Arial"/>
          <w:b w:val="0"/>
          <w:szCs w:val="24"/>
        </w:rPr>
        <w:t>Actor Brief Descriptions</w:t>
      </w:r>
    </w:p>
    <w:p w14:paraId="44823662" w14:textId="77777777" w:rsidR="004159C7" w:rsidRPr="00C92F1B" w:rsidRDefault="004159C7" w:rsidP="004159C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 w:rsidRPr="00C92F1B">
        <w:rPr>
          <w:rFonts w:cs="Arial"/>
          <w:b w:val="0"/>
          <w:sz w:val="24"/>
          <w:szCs w:val="24"/>
        </w:rPr>
        <w:t>Customer</w:t>
      </w:r>
    </w:p>
    <w:p w14:paraId="526D18D4" w14:textId="77777777" w:rsidR="004159C7" w:rsidRPr="00C92F1B" w:rsidRDefault="004159C7" w:rsidP="004159C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Preconditions</w:t>
      </w:r>
    </w:p>
    <w:p w14:paraId="3E5E64F1" w14:textId="798CEBA0" w:rsidR="004159C7" w:rsidRPr="00C92F1B" w:rsidRDefault="004159C7" w:rsidP="004159C7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able to log in to their account</w:t>
      </w:r>
    </w:p>
    <w:p w14:paraId="465348EB" w14:textId="77777777" w:rsidR="004159C7" w:rsidRPr="00C92F1B" w:rsidRDefault="004159C7" w:rsidP="004159C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Basic Flow of Events</w:t>
      </w:r>
    </w:p>
    <w:p w14:paraId="04213146" w14:textId="12FDBC2F" w:rsidR="004159C7" w:rsidRPr="00C92F1B" w:rsidRDefault="004159C7" w:rsidP="004159C7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C92F1B">
        <w:rPr>
          <w:rFonts w:ascii="Arial" w:hAnsi="Arial" w:cs="Arial"/>
          <w:sz w:val="24"/>
          <w:szCs w:val="24"/>
        </w:rPr>
        <w:t xml:space="preserve">The use case begins when </w:t>
      </w: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click on their account setting</w:t>
      </w:r>
    </w:p>
    <w:p w14:paraId="086BEC00" w14:textId="6461B7AE" w:rsidR="004159C7" w:rsidRPr="00C92F1B" w:rsidRDefault="004159C7" w:rsidP="004159C7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views their profile setting</w:t>
      </w:r>
    </w:p>
    <w:p w14:paraId="316E542A" w14:textId="276F104A" w:rsidR="004159C7" w:rsidRPr="00C92F1B" w:rsidRDefault="004159C7" w:rsidP="004159C7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changes password</w:t>
      </w:r>
    </w:p>
    <w:p w14:paraId="709F90AB" w14:textId="26B5CC65" w:rsidR="004159C7" w:rsidRDefault="004159C7" w:rsidP="004159C7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>changes billing address and information</w:t>
      </w:r>
    </w:p>
    <w:p w14:paraId="347DDFEA" w14:textId="6272013C" w:rsidR="004159C7" w:rsidRDefault="004159C7" w:rsidP="004159C7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changes payment method</w:t>
      </w:r>
    </w:p>
    <w:p w14:paraId="5C03EE25" w14:textId="3A6B517C" w:rsidR="004159C7" w:rsidRDefault="004159C7" w:rsidP="004159C7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choose to save all the changes</w:t>
      </w:r>
    </w:p>
    <w:p w14:paraId="53C18E99" w14:textId="77777777" w:rsidR="004159C7" w:rsidRPr="007743C7" w:rsidRDefault="004159C7" w:rsidP="004159C7">
      <w:pPr>
        <w:pStyle w:val="Heading1"/>
        <w:numPr>
          <w:ilvl w:val="0"/>
          <w:numId w:val="1"/>
        </w:numPr>
        <w:ind w:left="720" w:hanging="720"/>
        <w:rPr>
          <w:rFonts w:cs="Arial"/>
          <w:b w:val="0"/>
          <w:szCs w:val="24"/>
        </w:rPr>
      </w:pPr>
      <w:r w:rsidRPr="00C92F1B">
        <w:rPr>
          <w:rFonts w:cs="Arial"/>
          <w:b w:val="0"/>
          <w:szCs w:val="24"/>
        </w:rPr>
        <w:t>Key Scenarios</w:t>
      </w:r>
    </w:p>
    <w:p w14:paraId="43887300" w14:textId="366B3815" w:rsidR="004159C7" w:rsidRPr="00C92F1B" w:rsidRDefault="004159C7" w:rsidP="004159C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The new payment method is invalid</w:t>
      </w:r>
    </w:p>
    <w:p w14:paraId="64B0A4A9" w14:textId="0707FE74" w:rsidR="004159C7" w:rsidRDefault="004159C7" w:rsidP="004159C7">
      <w:pPr>
        <w:pStyle w:val="BodyText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</w:t>
      </w:r>
      <w:r>
        <w:rPr>
          <w:rFonts w:ascii="Arial" w:hAnsi="Arial" w:cs="Arial"/>
          <w:sz w:val="24"/>
          <w:szCs w:val="24"/>
        </w:rPr>
        <w:t>prompt error and ask customer to change payment method</w:t>
      </w:r>
    </w:p>
    <w:p w14:paraId="67A9C32E" w14:textId="6DEB1A08" w:rsidR="004159C7" w:rsidRDefault="004159C7" w:rsidP="004159C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lastRenderedPageBreak/>
        <w:t xml:space="preserve">The password </w:t>
      </w:r>
      <w:r>
        <w:rPr>
          <w:rFonts w:cs="Arial"/>
          <w:b w:val="0"/>
          <w:sz w:val="24"/>
          <w:szCs w:val="24"/>
        </w:rPr>
        <w:t>either is not complex enough or contains invalid character</w:t>
      </w:r>
    </w:p>
    <w:p w14:paraId="76B1A91A" w14:textId="7FBE82E0" w:rsidR="004159C7" w:rsidRPr="00E501B3" w:rsidRDefault="004159C7" w:rsidP="004159C7">
      <w:pPr>
        <w:pStyle w:val="BodyText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will prompt error and ask customer to change password</w:t>
      </w:r>
    </w:p>
    <w:p w14:paraId="18B15225" w14:textId="6D0EE6B4" w:rsidR="004159C7" w:rsidRDefault="00C859B7" w:rsidP="004159C7">
      <w:pPr>
        <w:pStyle w:val="Heading2"/>
        <w:numPr>
          <w:ilvl w:val="1"/>
          <w:numId w:val="1"/>
        </w:numPr>
        <w:ind w:left="720" w:hanging="720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Customer does not want to save changes</w:t>
      </w:r>
    </w:p>
    <w:p w14:paraId="65A9071E" w14:textId="68E026F6" w:rsidR="004159C7" w:rsidRPr="007743C7" w:rsidRDefault="004159C7" w:rsidP="004159C7">
      <w:pPr>
        <w:pStyle w:val="BodyText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press “</w:t>
      </w:r>
      <w:r w:rsidR="00C859B7">
        <w:rPr>
          <w:rFonts w:ascii="Arial" w:hAnsi="Arial" w:cs="Arial"/>
          <w:sz w:val="24"/>
          <w:szCs w:val="24"/>
        </w:rPr>
        <w:t>discard changes” at the bottom of the page</w:t>
      </w:r>
      <w:bookmarkStart w:id="0" w:name="_GoBack"/>
      <w:bookmarkEnd w:id="0"/>
    </w:p>
    <w:p w14:paraId="5360B97B" w14:textId="77777777" w:rsidR="00BA2EAB" w:rsidRPr="004159C7" w:rsidRDefault="00BA2EAB" w:rsidP="00E501B3">
      <w:pPr>
        <w:pStyle w:val="BodyText"/>
        <w:ind w:left="0"/>
        <w:rPr>
          <w:rFonts w:ascii="Arial" w:hAnsi="Arial" w:cs="Arial"/>
          <w:b/>
          <w:bCs/>
          <w:sz w:val="24"/>
          <w:szCs w:val="24"/>
        </w:rPr>
      </w:pPr>
    </w:p>
    <w:sectPr w:rsidR="00BA2EAB" w:rsidRPr="004159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A9D2" w14:textId="77777777" w:rsidR="00252246" w:rsidRDefault="00252246">
      <w:r>
        <w:separator/>
      </w:r>
    </w:p>
  </w:endnote>
  <w:endnote w:type="continuationSeparator" w:id="0">
    <w:p w14:paraId="21FAF93B" w14:textId="77777777" w:rsidR="00252246" w:rsidRDefault="0025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4EC0A79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9FB173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67726E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9D9DEF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D23103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D23103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4FEA8740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386F" w14:textId="77777777" w:rsidR="00252246" w:rsidRDefault="00252246">
      <w:r>
        <w:separator/>
      </w:r>
    </w:p>
  </w:footnote>
  <w:footnote w:type="continuationSeparator" w:id="0">
    <w:p w14:paraId="66C9A25E" w14:textId="77777777" w:rsidR="00252246" w:rsidRDefault="0025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3F866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70C0951"/>
    <w:multiLevelType w:val="hybridMultilevel"/>
    <w:tmpl w:val="385A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10194784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B1011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211DC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8A10277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6697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D951F0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61A6B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7F46A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0E61512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1A2B69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6E0130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41D5BC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455265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6E27D1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6F43E18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7B81F1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A5A2BE4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3B5C42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571476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4318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A860CD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0B2D3B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E72179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39F0B49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8D5A3D"/>
    <w:multiLevelType w:val="hybridMultilevel"/>
    <w:tmpl w:val="F724C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E122C9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0780AE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72F200C5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941B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68E70FE"/>
    <w:multiLevelType w:val="hybridMultilevel"/>
    <w:tmpl w:val="C5341606"/>
    <w:lvl w:ilvl="0" w:tplc="A99EB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E14C3B"/>
    <w:multiLevelType w:val="hybridMultilevel"/>
    <w:tmpl w:val="4AC85BD0"/>
    <w:lvl w:ilvl="0" w:tplc="C3648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29"/>
  </w:num>
  <w:num w:numId="6">
    <w:abstractNumId w:val="15"/>
  </w:num>
  <w:num w:numId="7">
    <w:abstractNumId w:val="18"/>
  </w:num>
  <w:num w:numId="8">
    <w:abstractNumId w:val="1"/>
  </w:num>
  <w:num w:numId="9">
    <w:abstractNumId w:val="33"/>
  </w:num>
  <w:num w:numId="10">
    <w:abstractNumId w:val="7"/>
  </w:num>
  <w:num w:numId="11">
    <w:abstractNumId w:val="2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27"/>
  </w:num>
  <w:num w:numId="15">
    <w:abstractNumId w:val="26"/>
  </w:num>
  <w:num w:numId="16">
    <w:abstractNumId w:val="1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9"/>
  </w:num>
  <w:num w:numId="20">
    <w:abstractNumId w:val="4"/>
  </w:num>
  <w:num w:numId="21">
    <w:abstractNumId w:val="20"/>
  </w:num>
  <w:num w:numId="22">
    <w:abstractNumId w:val="34"/>
  </w:num>
  <w:num w:numId="23">
    <w:abstractNumId w:val="38"/>
  </w:num>
  <w:num w:numId="24">
    <w:abstractNumId w:val="16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8"/>
  </w:num>
  <w:num w:numId="28">
    <w:abstractNumId w:val="22"/>
  </w:num>
  <w:num w:numId="29">
    <w:abstractNumId w:val="30"/>
  </w:num>
  <w:num w:numId="30">
    <w:abstractNumId w:val="17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37"/>
  </w:num>
  <w:num w:numId="34">
    <w:abstractNumId w:val="3"/>
  </w:num>
  <w:num w:numId="35">
    <w:abstractNumId w:val="32"/>
  </w:num>
  <w:num w:numId="36">
    <w:abstractNumId w:val="6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1"/>
  </w:num>
  <w:num w:numId="40">
    <w:abstractNumId w:val="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13"/>
  </w:num>
  <w:num w:numId="44">
    <w:abstractNumId w:val="36"/>
  </w:num>
  <w:num w:numId="45">
    <w:abstractNumId w:val="21"/>
  </w:num>
  <w:num w:numId="46">
    <w:abstractNumId w:val="24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03"/>
    <w:rsid w:val="0005497B"/>
    <w:rsid w:val="000E5836"/>
    <w:rsid w:val="00115045"/>
    <w:rsid w:val="001751A2"/>
    <w:rsid w:val="001A374B"/>
    <w:rsid w:val="001D1AA7"/>
    <w:rsid w:val="00252246"/>
    <w:rsid w:val="004159C7"/>
    <w:rsid w:val="004542E5"/>
    <w:rsid w:val="00557ADE"/>
    <w:rsid w:val="005F0279"/>
    <w:rsid w:val="006B0D38"/>
    <w:rsid w:val="006F60B2"/>
    <w:rsid w:val="007743C7"/>
    <w:rsid w:val="008866E4"/>
    <w:rsid w:val="00942ADD"/>
    <w:rsid w:val="00985EE5"/>
    <w:rsid w:val="00B06E36"/>
    <w:rsid w:val="00BA2EAB"/>
    <w:rsid w:val="00C859B7"/>
    <w:rsid w:val="00C92F1B"/>
    <w:rsid w:val="00D23103"/>
    <w:rsid w:val="00DD175D"/>
    <w:rsid w:val="00E501B3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1ED53"/>
  <w15:chartTrackingRefBased/>
  <w15:docId w15:val="{86C51B58-16AB-40C1-BCEF-52C98661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E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06E36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B06E36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c349\Dropbox\Teaching%202017-2018\SE577-CS680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Cai,Yuanfang</dc:creator>
  <cp:keywords/>
  <dc:description/>
  <cp:lastModifiedBy>Blake Nguyen</cp:lastModifiedBy>
  <cp:revision>2</cp:revision>
  <cp:lastPrinted>1900-01-01T05:00:00Z</cp:lastPrinted>
  <dcterms:created xsi:type="dcterms:W3CDTF">2020-02-14T03:25:00Z</dcterms:created>
  <dcterms:modified xsi:type="dcterms:W3CDTF">2020-02-14T03:25:00Z</dcterms:modified>
</cp:coreProperties>
</file>